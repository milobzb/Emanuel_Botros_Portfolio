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7FB5B" w14:textId="77777777" w:rsidR="00C55D85" w:rsidRDefault="00127C0F" w:rsidP="00127C0F">
      <w:pPr>
        <w:pStyle w:val="GraphicAnchor"/>
      </w:pPr>
      <w:r w:rsidRPr="001700F2">
        <w:rPr>
          <w:rFonts w:ascii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0D2C9E" wp14:editId="46759A64">
                <wp:simplePos x="0" y="0"/>
                <wp:positionH relativeFrom="page">
                  <wp:align>center</wp:align>
                </wp:positionH>
                <wp:positionV relativeFrom="paragraph">
                  <wp:posOffset>-452063</wp:posOffset>
                </wp:positionV>
                <wp:extent cx="7772400" cy="1249200"/>
                <wp:effectExtent l="0" t="0" r="0" b="8255"/>
                <wp:wrapNone/>
                <wp:docPr id="6" name="Rectangle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249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7FF14" id="Rectangle 7" o:spid="_x0000_s1026" alt="&quot;&quot;" style="position:absolute;margin-left:0;margin-top:-35.6pt;width:612pt;height:98.3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" fillcolor="#303848 [3204]" stroked="f">
                <w10:wrap anchorx="page"/>
              </v:rect>
            </w:pict>
          </mc:Fallback>
        </mc:AlternateContent>
      </w:r>
    </w:p>
    <w:tbl>
      <w:tblPr>
        <w:tblStyle w:val="TableGrid"/>
        <w:tblW w:w="9630" w:type="dxa"/>
        <w:tblInd w:w="-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4950"/>
        <w:gridCol w:w="4680"/>
      </w:tblGrid>
      <w:tr w:rsidR="00127C0F" w:rsidRPr="001700F2" w14:paraId="38C905AD" w14:textId="77777777" w:rsidTr="0069069E">
        <w:trPr>
          <w:trHeight w:val="948"/>
        </w:trPr>
        <w:tc>
          <w:tcPr>
            <w:tcW w:w="9630" w:type="dxa"/>
            <w:gridSpan w:val="2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7E4BB0C2" w14:textId="5901DACE" w:rsidR="00127C0F" w:rsidRPr="001700F2" w:rsidRDefault="00C126E1" w:rsidP="00B7781E">
            <w:pPr>
              <w:pStyle w:val="Title"/>
            </w:pPr>
            <w:r>
              <w:t>Emanuel Botros</w:t>
            </w:r>
            <w:r w:rsidR="00127C0F" w:rsidRPr="001700F2">
              <w:t xml:space="preserve"> </w:t>
            </w:r>
          </w:p>
        </w:tc>
      </w:tr>
      <w:tr w:rsidR="00B7781E" w:rsidRPr="001700F2" w14:paraId="1C6154D8" w14:textId="77777777" w:rsidTr="002705EA">
        <w:trPr>
          <w:trHeight w:val="930"/>
        </w:trPr>
        <w:tc>
          <w:tcPr>
            <w:tcW w:w="4950" w:type="dxa"/>
            <w:vAlign w:val="center"/>
          </w:tcPr>
          <w:p w14:paraId="2F54E19D" w14:textId="77777777" w:rsidR="00C11C21" w:rsidRDefault="00C11C21" w:rsidP="00127C0F">
            <w:pPr>
              <w:jc w:val="center"/>
            </w:pPr>
          </w:p>
          <w:p w14:paraId="5A93EAAC" w14:textId="652DF675" w:rsidR="00B7781E" w:rsidRPr="001700F2" w:rsidRDefault="00B7781E" w:rsidP="00127C0F">
            <w:pPr>
              <w:jc w:val="center"/>
            </w:pPr>
            <w:r>
              <w:t>407-683-6753</w:t>
            </w:r>
          </w:p>
        </w:tc>
        <w:tc>
          <w:tcPr>
            <w:tcW w:w="4680" w:type="dxa"/>
            <w:vAlign w:val="center"/>
          </w:tcPr>
          <w:p w14:paraId="5DDC3D71" w14:textId="77777777" w:rsidR="00C11C21" w:rsidRDefault="00C11C21" w:rsidP="00127C0F">
            <w:pPr>
              <w:jc w:val="center"/>
            </w:pPr>
          </w:p>
          <w:p w14:paraId="779EA65E" w14:textId="4BAA4314" w:rsidR="00B7781E" w:rsidRPr="001700F2" w:rsidRDefault="002C019F" w:rsidP="00127C0F">
            <w:pPr>
              <w:jc w:val="center"/>
            </w:pPr>
            <w:r>
              <w:t>milobzb@gmail.com</w:t>
            </w:r>
          </w:p>
        </w:tc>
      </w:tr>
      <w:tr w:rsidR="00B7781E" w:rsidRPr="001700F2" w14:paraId="3DF3A763" w14:textId="77777777" w:rsidTr="002705EA">
        <w:trPr>
          <w:trHeight w:val="55"/>
        </w:trPr>
        <w:tc>
          <w:tcPr>
            <w:tcW w:w="9630" w:type="dxa"/>
            <w:gridSpan w:val="2"/>
            <w:tcBorders>
              <w:bottom w:val="single" w:sz="18" w:space="0" w:color="BF9268" w:themeColor="accent2"/>
            </w:tcBorders>
            <w:shd w:val="clear" w:color="auto" w:fill="auto"/>
            <w:vAlign w:val="center"/>
          </w:tcPr>
          <w:p w14:paraId="7B992A2B" w14:textId="77777777" w:rsidR="00B7781E" w:rsidRPr="001700F2" w:rsidRDefault="00B7781E" w:rsidP="00B20DFA"/>
        </w:tc>
      </w:tr>
      <w:tr w:rsidR="00B7781E" w:rsidRPr="001700F2" w14:paraId="561FFEF4" w14:textId="77777777" w:rsidTr="0069069E">
        <w:trPr>
          <w:trHeight w:val="284"/>
        </w:trPr>
        <w:tc>
          <w:tcPr>
            <w:tcW w:w="9630" w:type="dxa"/>
            <w:gridSpan w:val="2"/>
            <w:tcBorders>
              <w:top w:val="single" w:sz="18" w:space="0" w:color="BF9268" w:themeColor="accent2"/>
            </w:tcBorders>
            <w:shd w:val="clear" w:color="auto" w:fill="auto"/>
            <w:vAlign w:val="center"/>
          </w:tcPr>
          <w:p w14:paraId="2DB6BA90" w14:textId="77777777" w:rsidR="00B7781E" w:rsidRPr="001700F2" w:rsidRDefault="00B7781E" w:rsidP="00B20DFA"/>
        </w:tc>
      </w:tr>
      <w:tr w:rsidR="0069069E" w:rsidRPr="001700F2" w14:paraId="6F550850" w14:textId="77777777" w:rsidTr="0069069E">
        <w:trPr>
          <w:trHeight w:val="7371"/>
        </w:trPr>
        <w:tc>
          <w:tcPr>
            <w:tcW w:w="9630" w:type="dxa"/>
            <w:gridSpan w:val="2"/>
          </w:tcPr>
          <w:p w14:paraId="223F0234" w14:textId="39EB1E60" w:rsidR="0069069E" w:rsidRDefault="0069069E" w:rsidP="00931EF2">
            <w:r>
              <w:t>Dear Hiring Manager,</w:t>
            </w:r>
          </w:p>
          <w:p w14:paraId="6E8AA59A" w14:textId="77777777" w:rsidR="0069069E" w:rsidRDefault="0069069E" w:rsidP="00931EF2"/>
          <w:p w14:paraId="6644475A" w14:textId="77777777" w:rsidR="0069069E" w:rsidRDefault="0069069E" w:rsidP="00127C0F"/>
          <w:p w14:paraId="5EFFBC1A" w14:textId="74D88A3C" w:rsidR="0069069E" w:rsidRDefault="0069069E" w:rsidP="00043E44">
            <w:r w:rsidRPr="00043E44">
              <w:t>I am writing to express my interest in the IT and Cybersecurity positio</w:t>
            </w:r>
            <w:r>
              <w:t>n</w:t>
            </w:r>
            <w:r w:rsidRPr="00043E44">
              <w:t xml:space="preserve">. With a solid foundation in information technology and a focused expertise in cybersecurity, I am confident that I can contribute to </w:t>
            </w:r>
            <w:r w:rsidR="00945957">
              <w:t>the</w:t>
            </w:r>
            <w:r w:rsidRPr="00043E44">
              <w:t xml:space="preserve"> team and help enhance the security and efficiency of </w:t>
            </w:r>
            <w:r w:rsidR="0039420F">
              <w:t>the entire</w:t>
            </w:r>
            <w:r w:rsidRPr="00043E44">
              <w:t xml:space="preserve"> organization’s systems.</w:t>
            </w:r>
          </w:p>
          <w:p w14:paraId="16685252" w14:textId="77777777" w:rsidR="0069069E" w:rsidRDefault="0069069E" w:rsidP="00043E44"/>
          <w:p w14:paraId="661A1513" w14:textId="522C63BC" w:rsidR="0069069E" w:rsidRDefault="0069069E" w:rsidP="00043E44">
            <w:r w:rsidRPr="004B3FD5">
              <w:t>In my previous roles</w:t>
            </w:r>
            <w:r w:rsidR="0071689B">
              <w:t xml:space="preserve"> in IT</w:t>
            </w:r>
            <w:r w:rsidRPr="004B3FD5">
              <w:t xml:space="preserve">, I have gained </w:t>
            </w:r>
            <w:r w:rsidR="0071689B">
              <w:t xml:space="preserve">valuable </w:t>
            </w:r>
            <w:r w:rsidRPr="004B3FD5">
              <w:t>hands-on experience in system administration, network security, and threat analysis. I have successfully implemented security protocols to safeguard sensitive data, conducted vulnerability assessments, and monitored network traffic to identify potential security breaches. I am proficient in various cybersecurity tools, such as firewalls, encryption software, and intrusion detection systems, and possess strong skills in incident response and disaster recovery planning.</w:t>
            </w:r>
          </w:p>
          <w:p w14:paraId="60B3B31A" w14:textId="77777777" w:rsidR="0069069E" w:rsidRDefault="0069069E" w:rsidP="00043E44"/>
          <w:p w14:paraId="552C58D8" w14:textId="667F0A56" w:rsidR="0069069E" w:rsidRDefault="0069069E" w:rsidP="00043E44">
            <w:r w:rsidRPr="00D41F64">
              <w:t>My ability to stay up to date with emerging cybersecurity threats, coupled with my commitment to continuous professional development, ensures that I am well-equipped to manage evolving security challenges. Additionally, my problem-solving skills and collaborative approach have allowed me to work effectively with cross-functional teams to implement solutions that meet both technical and business requirement</w:t>
            </w:r>
            <w:r w:rsidR="00151A63">
              <w:t>s</w:t>
            </w:r>
            <w:r w:rsidRPr="00D41F64">
              <w:t>.</w:t>
            </w:r>
          </w:p>
          <w:p w14:paraId="74CA61F0" w14:textId="77777777" w:rsidR="0069069E" w:rsidRDefault="0069069E" w:rsidP="00043E44"/>
          <w:p w14:paraId="761E4599" w14:textId="2C9BC22E" w:rsidR="0069069E" w:rsidRDefault="00AD56A1" w:rsidP="00043E44">
            <w:r>
              <w:t>I</w:t>
            </w:r>
            <w:r w:rsidR="0069069E" w:rsidRPr="004E3A61">
              <w:t xml:space="preserve"> am particularly drawn to </w:t>
            </w:r>
            <w:r w:rsidR="002456AB">
              <w:t>th</w:t>
            </w:r>
            <w:r w:rsidR="003A6ADA">
              <w:t>is</w:t>
            </w:r>
            <w:r w:rsidR="002456AB">
              <w:t xml:space="preserve"> position</w:t>
            </w:r>
            <w:r w:rsidR="002C019F">
              <w:t xml:space="preserve"> mainly</w:t>
            </w:r>
            <w:r w:rsidR="0069069E" w:rsidRPr="004E3A61">
              <w:t xml:space="preserve"> because of </w:t>
            </w:r>
            <w:r w:rsidR="003A6ADA">
              <w:t>the company’s</w:t>
            </w:r>
            <w:r w:rsidR="0069069E" w:rsidRPr="004E3A61">
              <w:t xml:space="preserve"> commitment to innovation and security. I am eager to bring my expertise in IT and cybersecurity to </w:t>
            </w:r>
            <w:r w:rsidR="00945957">
              <w:t>the</w:t>
            </w:r>
            <w:r w:rsidR="0069069E" w:rsidRPr="004E3A61">
              <w:t xml:space="preserve"> team and contribute to the success and protection of </w:t>
            </w:r>
            <w:r w:rsidR="0039420F">
              <w:t>the</w:t>
            </w:r>
            <w:r w:rsidR="0069069E" w:rsidRPr="004E3A61">
              <w:t xml:space="preserve"> </w:t>
            </w:r>
            <w:r w:rsidR="0039420F">
              <w:t>company</w:t>
            </w:r>
            <w:r w:rsidR="0069069E" w:rsidRPr="004E3A61">
              <w:t xml:space="preserve">. I look forward to the opportunity to discuss how my skills and experience align with </w:t>
            </w:r>
            <w:r w:rsidR="001B69BE">
              <w:t>the company and the position’s</w:t>
            </w:r>
            <w:r w:rsidR="0069069E" w:rsidRPr="004E3A61">
              <w:t xml:space="preserve"> needs.</w:t>
            </w:r>
          </w:p>
          <w:p w14:paraId="5EB0B00A" w14:textId="77777777" w:rsidR="0069069E" w:rsidRDefault="0069069E" w:rsidP="00043E44"/>
          <w:p w14:paraId="5A04D804" w14:textId="43F414A5" w:rsidR="0069069E" w:rsidRDefault="0069069E" w:rsidP="00043E44">
            <w:r w:rsidRPr="00EC4843">
              <w:t xml:space="preserve">Thank you for considering my application. I am available for an interview at your earliest convenience and </w:t>
            </w:r>
            <w:r w:rsidR="000B1738">
              <w:t xml:space="preserve">I </w:t>
            </w:r>
            <w:r w:rsidRPr="00EC4843">
              <w:t xml:space="preserve">can be reached at </w:t>
            </w:r>
            <w:r w:rsidR="002C019F">
              <w:t>407-683-6753</w:t>
            </w:r>
            <w:r w:rsidRPr="00EC4843">
              <w:t xml:space="preserve"> or </w:t>
            </w:r>
            <w:r w:rsidR="000B1738">
              <w:t xml:space="preserve">through </w:t>
            </w:r>
            <w:r w:rsidRPr="00EC4843">
              <w:t xml:space="preserve">email at </w:t>
            </w:r>
            <w:r w:rsidR="002C019F">
              <w:t>milobzb@gmail.com</w:t>
            </w:r>
            <w:r w:rsidRPr="00EC4843">
              <w:t xml:space="preserve">. I look forward to the opportunity to further discuss how I can contribute </w:t>
            </w:r>
            <w:r w:rsidR="0071689B">
              <w:t xml:space="preserve">overall </w:t>
            </w:r>
            <w:r w:rsidRPr="00EC4843">
              <w:t xml:space="preserve">to </w:t>
            </w:r>
            <w:r w:rsidR="0071689B">
              <w:t>the company’s needs and values</w:t>
            </w:r>
            <w:r w:rsidRPr="00EC4843">
              <w:t>.</w:t>
            </w:r>
          </w:p>
          <w:p w14:paraId="5BECF8E5" w14:textId="77777777" w:rsidR="0069069E" w:rsidRDefault="0069069E" w:rsidP="00043E44"/>
          <w:p w14:paraId="66AAB69F" w14:textId="77777777" w:rsidR="0069069E" w:rsidRDefault="0069069E" w:rsidP="00043E44">
            <w:r>
              <w:t>Sincerely,</w:t>
            </w:r>
          </w:p>
          <w:p w14:paraId="5AF57D4D" w14:textId="77777777" w:rsidR="0069069E" w:rsidRDefault="0069069E" w:rsidP="00043E44"/>
          <w:p w14:paraId="61B17151" w14:textId="221CAD9E" w:rsidR="0069069E" w:rsidRPr="001700F2" w:rsidRDefault="008A7570" w:rsidP="00043E44">
            <w:r>
              <w:t>Emanuel Botros</w:t>
            </w:r>
          </w:p>
        </w:tc>
      </w:tr>
      <w:tr w:rsidR="00127C0F" w:rsidRPr="001700F2" w14:paraId="51C30F1B" w14:textId="77777777" w:rsidTr="0069069E">
        <w:trPr>
          <w:trHeight w:val="622"/>
        </w:trPr>
        <w:tc>
          <w:tcPr>
            <w:tcW w:w="9630" w:type="dxa"/>
            <w:gridSpan w:val="2"/>
            <w:tcBorders>
              <w:bottom w:val="single" w:sz="18" w:space="0" w:color="BF9268" w:themeColor="accent2"/>
            </w:tcBorders>
            <w:vAlign w:val="center"/>
          </w:tcPr>
          <w:p w14:paraId="2C2CE7BD" w14:textId="77777777" w:rsidR="00127C0F" w:rsidRPr="001700F2" w:rsidRDefault="00127C0F" w:rsidP="00B20DFA">
            <w:pPr>
              <w:pStyle w:val="Text"/>
            </w:pPr>
          </w:p>
        </w:tc>
      </w:tr>
    </w:tbl>
    <w:p w14:paraId="432769A8" w14:textId="77777777" w:rsidR="00127C0F" w:rsidRPr="001700F2" w:rsidRDefault="00127C0F"/>
    <w:sectPr w:rsidR="00127C0F" w:rsidRPr="001700F2" w:rsidSect="00F316AD"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E866F" w14:textId="77777777" w:rsidR="002D7FE7" w:rsidRDefault="002D7FE7" w:rsidP="00F316AD">
      <w:r>
        <w:separator/>
      </w:r>
    </w:p>
  </w:endnote>
  <w:endnote w:type="continuationSeparator" w:id="0">
    <w:p w14:paraId="40172E14" w14:textId="77777777" w:rsidR="002D7FE7" w:rsidRDefault="002D7FE7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2E2C6" w14:textId="77777777" w:rsidR="002D7FE7" w:rsidRDefault="002D7FE7" w:rsidP="00F316AD">
      <w:r>
        <w:separator/>
      </w:r>
    </w:p>
  </w:footnote>
  <w:footnote w:type="continuationSeparator" w:id="0">
    <w:p w14:paraId="27B54085" w14:textId="77777777" w:rsidR="002D7FE7" w:rsidRDefault="002D7FE7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954FF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3A96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0221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BE87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840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0C6F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3ADC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50F2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F26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E83B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BF9268" w:themeColor="accent2"/>
      </w:rPr>
    </w:lvl>
  </w:abstractNum>
  <w:num w:numId="1" w16cid:durableId="307593148">
    <w:abstractNumId w:val="0"/>
  </w:num>
  <w:num w:numId="2" w16cid:durableId="1221551116">
    <w:abstractNumId w:val="1"/>
  </w:num>
  <w:num w:numId="3" w16cid:durableId="1673994188">
    <w:abstractNumId w:val="2"/>
  </w:num>
  <w:num w:numId="4" w16cid:durableId="1691640737">
    <w:abstractNumId w:val="3"/>
  </w:num>
  <w:num w:numId="5" w16cid:durableId="1741245364">
    <w:abstractNumId w:val="8"/>
  </w:num>
  <w:num w:numId="6" w16cid:durableId="979072459">
    <w:abstractNumId w:val="4"/>
  </w:num>
  <w:num w:numId="7" w16cid:durableId="393941043">
    <w:abstractNumId w:val="5"/>
  </w:num>
  <w:num w:numId="8" w16cid:durableId="1665159089">
    <w:abstractNumId w:val="6"/>
  </w:num>
  <w:num w:numId="9" w16cid:durableId="1730228391">
    <w:abstractNumId w:val="7"/>
  </w:num>
  <w:num w:numId="10" w16cid:durableId="8078679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hideSpellingErrors/>
  <w:hideGrammaticalErrors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C0MDExNzc0NTYxNDVV0lEKTi0uzszPAykwrwUAoZcZsiwAAAA="/>
  </w:docVars>
  <w:rsids>
    <w:rsidRoot w:val="00C126E1"/>
    <w:rsid w:val="00001926"/>
    <w:rsid w:val="00043E44"/>
    <w:rsid w:val="000B1738"/>
    <w:rsid w:val="00104F7C"/>
    <w:rsid w:val="00127C0F"/>
    <w:rsid w:val="00151A63"/>
    <w:rsid w:val="001700F2"/>
    <w:rsid w:val="001871FF"/>
    <w:rsid w:val="001B051D"/>
    <w:rsid w:val="001B69BE"/>
    <w:rsid w:val="001F4150"/>
    <w:rsid w:val="00200901"/>
    <w:rsid w:val="002456AB"/>
    <w:rsid w:val="00262D30"/>
    <w:rsid w:val="0027012A"/>
    <w:rsid w:val="002705EA"/>
    <w:rsid w:val="00280340"/>
    <w:rsid w:val="0029715D"/>
    <w:rsid w:val="002C019F"/>
    <w:rsid w:val="002D57FD"/>
    <w:rsid w:val="002D7FE7"/>
    <w:rsid w:val="00315E0F"/>
    <w:rsid w:val="0039420F"/>
    <w:rsid w:val="003A6ADA"/>
    <w:rsid w:val="003F7E25"/>
    <w:rsid w:val="0040233B"/>
    <w:rsid w:val="004244E3"/>
    <w:rsid w:val="004B06DB"/>
    <w:rsid w:val="004B3FD5"/>
    <w:rsid w:val="004D0355"/>
    <w:rsid w:val="004E3A61"/>
    <w:rsid w:val="004E6224"/>
    <w:rsid w:val="005D2581"/>
    <w:rsid w:val="0061452F"/>
    <w:rsid w:val="00617740"/>
    <w:rsid w:val="00682D8E"/>
    <w:rsid w:val="0069069E"/>
    <w:rsid w:val="006C60E6"/>
    <w:rsid w:val="006F1868"/>
    <w:rsid w:val="00714D1E"/>
    <w:rsid w:val="0071689B"/>
    <w:rsid w:val="00717999"/>
    <w:rsid w:val="00725691"/>
    <w:rsid w:val="0080521C"/>
    <w:rsid w:val="00816308"/>
    <w:rsid w:val="00824B04"/>
    <w:rsid w:val="00886487"/>
    <w:rsid w:val="0089710E"/>
    <w:rsid w:val="008A7570"/>
    <w:rsid w:val="008B7A58"/>
    <w:rsid w:val="008F3A27"/>
    <w:rsid w:val="00904D7B"/>
    <w:rsid w:val="00931EF2"/>
    <w:rsid w:val="00945957"/>
    <w:rsid w:val="0096246C"/>
    <w:rsid w:val="00A137EE"/>
    <w:rsid w:val="00A27A4A"/>
    <w:rsid w:val="00A74E15"/>
    <w:rsid w:val="00AD56A1"/>
    <w:rsid w:val="00B36EAE"/>
    <w:rsid w:val="00B70456"/>
    <w:rsid w:val="00B7781E"/>
    <w:rsid w:val="00B96D15"/>
    <w:rsid w:val="00B9755F"/>
    <w:rsid w:val="00BD7253"/>
    <w:rsid w:val="00C11C21"/>
    <w:rsid w:val="00C126E1"/>
    <w:rsid w:val="00C420B4"/>
    <w:rsid w:val="00C55D85"/>
    <w:rsid w:val="00C75FA8"/>
    <w:rsid w:val="00C8723A"/>
    <w:rsid w:val="00C91B3E"/>
    <w:rsid w:val="00CD50FD"/>
    <w:rsid w:val="00D20DA9"/>
    <w:rsid w:val="00D26A79"/>
    <w:rsid w:val="00D41F64"/>
    <w:rsid w:val="00DD5C35"/>
    <w:rsid w:val="00EA03EF"/>
    <w:rsid w:val="00EC0F8D"/>
    <w:rsid w:val="00EC4843"/>
    <w:rsid w:val="00EE275A"/>
    <w:rsid w:val="00EE2F16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DCE6B"/>
  <w15:chartTrackingRefBased/>
  <w15:docId w15:val="{40B445A5-BCE4-4797-BBCF-7F28E15A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8B7A58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E27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EE275A"/>
    <w:rPr>
      <w:rFonts w:asciiTheme="majorHAnsi" w:eastAsiaTheme="majorEastAsia" w:hAnsiTheme="majorHAnsi" w:cstheme="majorBidi"/>
      <w:color w:val="181B23" w:themeColor="accent1" w:themeShade="7F"/>
    </w:rPr>
  </w:style>
  <w:style w:type="paragraph" w:styleId="ListBullet">
    <w:name w:val="List Bullet"/>
    <w:basedOn w:val="Normal"/>
    <w:uiPriority w:val="99"/>
    <w:unhideWhenUsed/>
    <w:rsid w:val="00EE275A"/>
    <w:pPr>
      <w:numPr>
        <w:numId w:val="10"/>
      </w:numPr>
      <w:spacing w:before="120" w:after="120"/>
      <w:contextualSpacing/>
    </w:pPr>
  </w:style>
  <w:style w:type="paragraph" w:customStyle="1" w:styleId="GraphicAnchor">
    <w:name w:val="Graphic Anchor"/>
    <w:basedOn w:val="Normal"/>
    <w:uiPriority w:val="6"/>
    <w:qFormat/>
    <w:rsid w:val="00127C0F"/>
  </w:style>
  <w:style w:type="paragraph" w:styleId="ListParagraph">
    <w:name w:val="List Paragraph"/>
    <w:basedOn w:val="Normal"/>
    <w:uiPriority w:val="34"/>
    <w:semiHidden/>
    <w:qFormat/>
    <w:rsid w:val="00B96D1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56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3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ob\AppData\Roaming\Microsoft\Templates\Minimalist%20cover%20letter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1BD1C97-63DC-4AE3-B850-F629615CAA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04680A-0D1D-460F-8EA2-C8931699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A875E0-5BAE-4BD9-A36A-EDAD423B39A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cover letter</Template>
  <TotalTime>6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Emanuel Botros</cp:lastModifiedBy>
  <cp:revision>10</cp:revision>
  <dcterms:created xsi:type="dcterms:W3CDTF">2024-05-14T18:21:00Z</dcterms:created>
  <dcterms:modified xsi:type="dcterms:W3CDTF">2025-01-10T18:42:00Z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